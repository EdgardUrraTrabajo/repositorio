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15 de Junio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Fernando Eugenio Rojas Herrera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14 de Junio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25 de Junio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Fernando Eugenio Rojas Herrera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16.726.504-9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Celulosa Planta Licancel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