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25 de Abril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Daniel Gonzalo Pincheira Opazo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24 de Abril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06 de Mayo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Daniel Gonzalo Pincheira Opazo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13.603.638-6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Arauco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