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${fechaUnoMasTermino}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${nombreTrabajador}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${fechaTermino}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${diaDePago}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${nombreTrabajador}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${rutTrabajador}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${nombrePlanta}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